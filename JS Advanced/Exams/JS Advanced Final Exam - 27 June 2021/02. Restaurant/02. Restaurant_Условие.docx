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gramStart"/>
      <w:r w:rsidRPr="004C4441">
        <w:t>loadProducts(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gramStart"/>
      <w:r>
        <w:t>addToMenu</w:t>
      </w:r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gramStart"/>
      <w:r w:rsidRPr="002E30ED">
        <w:t>showTheMenu(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proofErr w:type="gramStart"/>
      <w:r w:rsidRPr="00984D7E">
        <w:t>makeTheOrder(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B10F" w14:textId="77777777" w:rsidR="0050154D" w:rsidRDefault="0050154D" w:rsidP="000C4B47">
      <w:pPr>
        <w:spacing w:before="0" w:after="0" w:line="240" w:lineRule="auto"/>
      </w:pPr>
      <w:r>
        <w:separator/>
      </w:r>
    </w:p>
  </w:endnote>
  <w:endnote w:type="continuationSeparator" w:id="0">
    <w:p w14:paraId="0672AACE" w14:textId="77777777" w:rsidR="0050154D" w:rsidRDefault="0050154D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0C13C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0461" w14:textId="77777777" w:rsidR="0050154D" w:rsidRDefault="0050154D" w:rsidP="000C4B47">
      <w:pPr>
        <w:spacing w:before="0" w:after="0" w:line="240" w:lineRule="auto"/>
      </w:pPr>
      <w:r>
        <w:separator/>
      </w:r>
    </w:p>
  </w:footnote>
  <w:footnote w:type="continuationSeparator" w:id="0">
    <w:p w14:paraId="2983D636" w14:textId="77777777" w:rsidR="0050154D" w:rsidRDefault="0050154D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C5964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0154D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1515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Miroslav Vatov</cp:lastModifiedBy>
  <cp:revision>28</cp:revision>
  <dcterms:created xsi:type="dcterms:W3CDTF">2018-12-11T17:18:00Z</dcterms:created>
  <dcterms:modified xsi:type="dcterms:W3CDTF">2021-11-08T08:07:00Z</dcterms:modified>
</cp:coreProperties>
</file>